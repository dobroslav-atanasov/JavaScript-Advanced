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0B" w:rsidRPr="0003370B" w:rsidRDefault="0003370B" w:rsidP="0003370B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03370B">
        <w:rPr>
          <w:rFonts w:eastAsiaTheme="majorEastAsia" w:cstheme="majorBidi"/>
          <w:b/>
          <w:color w:val="642D08"/>
          <w:sz w:val="40"/>
          <w:szCs w:val="32"/>
        </w:rPr>
        <w:t>Lab: DOM Manipulation</w:t>
      </w:r>
      <w:r w:rsidR="00147924">
        <w:rPr>
          <w:rFonts w:eastAsiaTheme="majorEastAsia" w:cstheme="majorBidi"/>
          <w:b/>
          <w:color w:val="642D08"/>
          <w:sz w:val="40"/>
          <w:szCs w:val="32"/>
        </w:rPr>
        <w:t>s</w:t>
      </w:r>
    </w:p>
    <w:p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 xml:space="preserve">Problems for in-class lab for the </w:t>
      </w:r>
      <w:hyperlink r:id="rId8" w:history="1">
        <w:r w:rsidRPr="0003370B">
          <w:rPr>
            <w:color w:val="0000FF" w:themeColor="hyperlink"/>
            <w:sz w:val="24"/>
            <w:szCs w:val="24"/>
            <w:u w:val="single"/>
          </w:rPr>
          <w:t>“JavaScript Advanced” course @ SoftUni</w:t>
        </w:r>
      </w:hyperlink>
      <w:r w:rsidRPr="0003370B">
        <w:rPr>
          <w:sz w:val="24"/>
          <w:szCs w:val="24"/>
        </w:rPr>
        <w:t xml:space="preserve">. Submit your solutions in the </w:t>
      </w:r>
      <w:r w:rsidRPr="0003370B">
        <w:rPr>
          <w:noProof/>
          <w:sz w:val="24"/>
          <w:szCs w:val="24"/>
        </w:rPr>
        <w:t xml:space="preserve">SoftUni </w:t>
      </w:r>
      <w:r w:rsidRPr="0003370B">
        <w:rPr>
          <w:sz w:val="24"/>
          <w:szCs w:val="24"/>
        </w:rPr>
        <w:t>judge system at</w:t>
      </w:r>
      <w:r w:rsidR="008D4210">
        <w:rPr>
          <w:sz w:val="24"/>
          <w:szCs w:val="24"/>
        </w:rPr>
        <w:t xml:space="preserve"> </w:t>
      </w:r>
      <w:hyperlink r:id="rId9" w:history="1">
        <w:r w:rsidR="008D4210" w:rsidRPr="008D4210">
          <w:rPr>
            <w:rStyle w:val="Hyperlink"/>
            <w:sz w:val="24"/>
            <w:szCs w:val="24"/>
          </w:rPr>
          <w:t>https://judge.softuni.bg/Contests/1549/Lab-DOM-Manipulation</w:t>
        </w:r>
      </w:hyperlink>
      <w:r w:rsidR="008D4210">
        <w:rPr>
          <w:sz w:val="24"/>
          <w:szCs w:val="24"/>
        </w:rPr>
        <w:t>.</w:t>
      </w:r>
    </w:p>
    <w:p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List of Items</w:t>
      </w:r>
    </w:p>
    <w:p w:rsidR="005B2509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  <w:lang w:val="bg-BG"/>
        </w:rPr>
        <w:t xml:space="preserve">Write a JS function </w:t>
      </w:r>
      <w:r w:rsidRPr="0003370B">
        <w:rPr>
          <w:sz w:val="24"/>
          <w:szCs w:val="24"/>
        </w:rPr>
        <w:t>that</w:t>
      </w:r>
      <w:r w:rsidRPr="0003370B">
        <w:rPr>
          <w:sz w:val="24"/>
          <w:szCs w:val="24"/>
          <w:lang w:val="bg-BG"/>
        </w:rPr>
        <w:t xml:space="preserve"> </w:t>
      </w:r>
      <w:r w:rsidRPr="0003370B">
        <w:rPr>
          <w:b/>
          <w:bCs/>
          <w:sz w:val="24"/>
          <w:szCs w:val="24"/>
        </w:rPr>
        <w:t>reads</w:t>
      </w:r>
      <w:r w:rsidRPr="0003370B">
        <w:rPr>
          <w:sz w:val="24"/>
          <w:szCs w:val="24"/>
        </w:rPr>
        <w:t xml:space="preserve"> the text inside an input field and </w:t>
      </w:r>
      <w:r w:rsidRPr="0003370B">
        <w:rPr>
          <w:b/>
          <w:bCs/>
          <w:sz w:val="24"/>
          <w:szCs w:val="24"/>
        </w:rPr>
        <w:t>appends</w:t>
      </w:r>
      <w:r w:rsidRPr="0003370B">
        <w:rPr>
          <w:sz w:val="24"/>
          <w:szCs w:val="24"/>
          <w:lang w:val="bg-BG"/>
        </w:rPr>
        <w:t xml:space="preserve"> the specified text to </w:t>
      </w:r>
      <w:r w:rsidRPr="0003370B">
        <w:rPr>
          <w:sz w:val="24"/>
          <w:szCs w:val="24"/>
        </w:rPr>
        <w:t>a</w:t>
      </w:r>
      <w:r w:rsidRPr="0003370B">
        <w:rPr>
          <w:sz w:val="24"/>
          <w:szCs w:val="24"/>
          <w:lang w:val="bg-BG"/>
        </w:rPr>
        <w:t xml:space="preserve"> list</w:t>
      </w:r>
      <w:r w:rsidRPr="0003370B">
        <w:rPr>
          <w:sz w:val="24"/>
          <w:szCs w:val="24"/>
        </w:rPr>
        <w:t xml:space="preserve"> inside an HTML page.</w:t>
      </w:r>
      <w:r w:rsidR="00EB2365">
        <w:rPr>
          <w:sz w:val="24"/>
          <w:szCs w:val="24"/>
        </w:rPr>
        <w:t xml:space="preserve"> </w:t>
      </w:r>
    </w:p>
    <w:p w:rsidR="0003370B" w:rsidRPr="0003370B" w:rsidRDefault="00EB2365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Submit </w:t>
      </w:r>
      <w:r w:rsidRPr="00EB2365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 w:rsidRPr="00EB2365">
        <w:rPr>
          <w:b/>
          <w:sz w:val="24"/>
          <w:szCs w:val="24"/>
        </w:rPr>
        <w:t>addItem()</w:t>
      </w:r>
      <w:r>
        <w:rPr>
          <w:sz w:val="24"/>
          <w:szCs w:val="24"/>
        </w:rPr>
        <w:t xml:space="preserve"> function in judge.</w:t>
      </w:r>
    </w:p>
    <w:p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tbl>
      <w:tblPr>
        <w:tblStyle w:val="TableGrid3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3370B" w:rsidRPr="0003370B" w:rsidTr="00A16173">
        <w:tc>
          <w:tcPr>
            <w:tcW w:w="10205" w:type="dxa"/>
            <w:shd w:val="clear" w:color="auto" w:fill="D9D9D9" w:themeFill="background1" w:themeFillShade="D9"/>
          </w:tcPr>
          <w:p w:rsidR="0003370B" w:rsidRPr="0003370B" w:rsidRDefault="0003370B" w:rsidP="0003370B">
            <w:pPr>
              <w:spacing w:before="0" w:after="0" w:line="276" w:lineRule="auto"/>
              <w:jc w:val="center"/>
              <w:rPr>
                <w:b/>
              </w:rPr>
            </w:pPr>
            <w:r w:rsidRPr="0003370B">
              <w:rPr>
                <w:b/>
              </w:rPr>
              <w:t>Sample HTML</w:t>
            </w:r>
          </w:p>
        </w:tc>
      </w:tr>
      <w:tr w:rsidR="0003370B" w:rsidRPr="0003370B" w:rsidTr="00A16173">
        <w:tc>
          <w:tcPr>
            <w:tcW w:w="10205" w:type="dxa"/>
          </w:tcPr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&lt;h1&gt;List of Items&lt;/h1&gt;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&lt;ul id="items"&gt;&lt;li&gt;First&lt;/li&gt;&lt;li&gt;Second&lt;/li&gt;&lt;/ul&gt;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&lt;input type="text" id="newItemText" /&gt;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&lt;input type="button" value="Add" onclick="addItem()"&gt;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&lt;script&gt;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function addItem() {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</w:t>
            </w:r>
            <w:r w:rsidRPr="0003370B">
              <w:rPr>
                <w:rFonts w:ascii="Consolas" w:hAnsi="Consolas"/>
                <w:b/>
                <w:noProof/>
                <w:color w:val="00B050"/>
              </w:rPr>
              <w:t>// TODO: add new item to the list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}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&lt;/script&gt;</w:t>
            </w:r>
          </w:p>
        </w:tc>
      </w:tr>
    </w:tbl>
    <w:p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03370B" w:rsidRPr="0003370B" w:rsidRDefault="0003370B" w:rsidP="0003370B">
      <w:r w:rsidRPr="0003370B">
        <w:rPr>
          <w:noProof/>
        </w:rPr>
        <w:drawing>
          <wp:inline distT="0" distB="0" distL="0" distR="0" wp14:anchorId="5EAF7263" wp14:editId="0BC435D5">
            <wp:extent cx="1952625" cy="1856263"/>
            <wp:effectExtent l="19050" t="19050" r="9525" b="107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35" cy="186711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t xml:space="preserve">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</w:rPr>
        <w:drawing>
          <wp:inline distT="0" distB="0" distL="0" distR="0" wp14:anchorId="0151D525" wp14:editId="3B6A98BA">
            <wp:extent cx="1950720" cy="1849646"/>
            <wp:effectExtent l="19050" t="19050" r="11430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761" cy="185253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t xml:space="preserve">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</w:rPr>
        <w:drawing>
          <wp:inline distT="0" distB="0" distL="0" distR="0" wp14:anchorId="0371D877" wp14:editId="4189F159">
            <wp:extent cx="1945578" cy="1849564"/>
            <wp:effectExtent l="19050" t="19050" r="17145" b="177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586" cy="185432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3370B" w:rsidRPr="0003370B" w:rsidRDefault="00FD15CD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Add / </w:t>
      </w:r>
      <w:r w:rsidR="0003370B" w:rsidRPr="0003370B">
        <w:rPr>
          <w:rFonts w:eastAsiaTheme="majorEastAsia" w:cstheme="majorBidi"/>
          <w:b/>
          <w:bCs/>
          <w:color w:val="7C380A"/>
          <w:sz w:val="36"/>
          <w:szCs w:val="36"/>
        </w:rPr>
        <w:t>Delete</w:t>
      </w:r>
    </w:p>
    <w:p w:rsidR="005B2509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  <w:lang w:val="bg-BG"/>
        </w:rPr>
        <w:t>Extend the previous problem to display</w:t>
      </w:r>
      <w:r w:rsidRPr="0003370B">
        <w:rPr>
          <w:sz w:val="24"/>
          <w:szCs w:val="24"/>
        </w:rPr>
        <w:t xml:space="preserve"> a</w:t>
      </w:r>
      <w:r w:rsidRPr="0003370B">
        <w:rPr>
          <w:b/>
          <w:bCs/>
          <w:sz w:val="24"/>
          <w:szCs w:val="24"/>
        </w:rPr>
        <w:t xml:space="preserve"> [Delete] link </w:t>
      </w:r>
      <w:r w:rsidRPr="0003370B">
        <w:rPr>
          <w:sz w:val="24"/>
          <w:szCs w:val="24"/>
          <w:lang w:val="bg-BG"/>
        </w:rPr>
        <w:t xml:space="preserve">after each list item. </w:t>
      </w:r>
      <w:r w:rsidRPr="0003370B">
        <w:rPr>
          <w:b/>
          <w:bCs/>
          <w:sz w:val="24"/>
          <w:szCs w:val="24"/>
        </w:rPr>
        <w:t>Clicking</w:t>
      </w:r>
      <w:r w:rsidR="00FD15CD">
        <w:rPr>
          <w:sz w:val="24"/>
          <w:szCs w:val="24"/>
          <w:lang w:val="bg-BG"/>
        </w:rPr>
        <w:t xml:space="preserve"> it</w:t>
      </w:r>
      <w:r w:rsidRPr="0003370B">
        <w:rPr>
          <w:sz w:val="24"/>
          <w:szCs w:val="24"/>
          <w:lang w:val="bg-BG"/>
        </w:rPr>
        <w:t xml:space="preserve"> should </w:t>
      </w:r>
      <w:r w:rsidRPr="0003370B">
        <w:rPr>
          <w:b/>
          <w:bCs/>
          <w:sz w:val="24"/>
          <w:szCs w:val="24"/>
        </w:rPr>
        <w:t>delete</w:t>
      </w:r>
      <w:r w:rsidRPr="0003370B">
        <w:rPr>
          <w:sz w:val="24"/>
          <w:szCs w:val="24"/>
          <w:lang w:val="bg-BG"/>
        </w:rPr>
        <w:t xml:space="preserve"> the item with no confirmation.</w:t>
      </w:r>
      <w:r w:rsidR="00DC4FB8">
        <w:rPr>
          <w:sz w:val="24"/>
          <w:szCs w:val="24"/>
        </w:rPr>
        <w:t xml:space="preserve"> </w:t>
      </w:r>
    </w:p>
    <w:p w:rsidR="0003370B" w:rsidRPr="00DC4FB8" w:rsidRDefault="00DC4FB8" w:rsidP="0003370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Submit </w:t>
      </w:r>
      <w:r w:rsidRPr="00DC4FB8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 w:rsidRPr="00DC4FB8">
        <w:rPr>
          <w:b/>
          <w:sz w:val="24"/>
          <w:szCs w:val="24"/>
        </w:rPr>
        <w:t>addItem()</w:t>
      </w:r>
      <w:r>
        <w:rPr>
          <w:sz w:val="24"/>
          <w:szCs w:val="24"/>
        </w:rPr>
        <w:t xml:space="preserve"> function in judge.</w:t>
      </w:r>
    </w:p>
    <w:p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Input/Output</w:t>
      </w:r>
    </w:p>
    <w:p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:rsidR="0003370B" w:rsidRPr="0003370B" w:rsidRDefault="0003370B" w:rsidP="0003370B">
      <w:pPr>
        <w:rPr>
          <w:sz w:val="24"/>
          <w:szCs w:val="24"/>
        </w:rPr>
      </w:pPr>
    </w:p>
    <w:tbl>
      <w:tblPr>
        <w:tblStyle w:val="TableGrid3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3370B" w:rsidRPr="0003370B" w:rsidTr="00A16173">
        <w:tc>
          <w:tcPr>
            <w:tcW w:w="10205" w:type="dxa"/>
            <w:shd w:val="clear" w:color="auto" w:fill="D9D9D9" w:themeFill="background1" w:themeFillShade="D9"/>
          </w:tcPr>
          <w:p w:rsidR="0003370B" w:rsidRPr="0003370B" w:rsidRDefault="0003370B" w:rsidP="0003370B">
            <w:pPr>
              <w:spacing w:before="0" w:after="0" w:line="276" w:lineRule="auto"/>
              <w:jc w:val="center"/>
              <w:rPr>
                <w:b/>
              </w:rPr>
            </w:pPr>
            <w:r w:rsidRPr="0003370B">
              <w:rPr>
                <w:b/>
              </w:rPr>
              <w:t>Sample HTML</w:t>
            </w:r>
          </w:p>
        </w:tc>
      </w:tr>
      <w:tr w:rsidR="0003370B" w:rsidRPr="0003370B" w:rsidTr="00A16173">
        <w:tc>
          <w:tcPr>
            <w:tcW w:w="10205" w:type="dxa"/>
          </w:tcPr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&lt;h1&gt;List of Items&lt;/h1&gt;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&lt;ul id="items"&gt;&lt;/ul&gt;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&lt;input type="text" id="newText" /&gt;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&lt;input type="button" value="Add"</w:t>
            </w:r>
            <w:r w:rsidRPr="0003370B">
              <w:rPr>
                <w:rFonts w:ascii="Consolas" w:hAnsi="Consolas"/>
                <w:b/>
                <w:noProof/>
              </w:rPr>
              <w:br/>
              <w:t xml:space="preserve">  onclick="addItem()"&gt;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&lt;script&gt;</w:t>
            </w:r>
          </w:p>
          <w:p w:rsid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function addItem() { </w:t>
            </w:r>
          </w:p>
          <w:p w:rsidR="00EB2365" w:rsidRPr="00EB2365" w:rsidRDefault="00EB2365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  <w:color w:val="00B050"/>
              </w:rPr>
            </w:pPr>
            <w:r>
              <w:rPr>
                <w:rFonts w:ascii="Consolas" w:hAnsi="Consolas"/>
                <w:b/>
                <w:noProof/>
              </w:rPr>
              <w:t xml:space="preserve">       </w:t>
            </w:r>
            <w:r w:rsidRPr="00EB2365">
              <w:rPr>
                <w:rFonts w:ascii="Consolas" w:hAnsi="Consolas"/>
                <w:b/>
                <w:noProof/>
                <w:color w:val="00B050"/>
              </w:rPr>
              <w:t>//TODO</w:t>
            </w:r>
          </w:p>
          <w:p w:rsidR="00EB2365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</w:t>
            </w:r>
            <w:r w:rsidR="00EB2365">
              <w:rPr>
                <w:rFonts w:ascii="Consolas" w:hAnsi="Consolas"/>
                <w:b/>
                <w:noProof/>
              </w:rPr>
              <w:t xml:space="preserve"> </w:t>
            </w:r>
            <w:r w:rsidRPr="0003370B">
              <w:rPr>
                <w:rFonts w:ascii="Consolas" w:hAnsi="Consolas"/>
                <w:b/>
                <w:noProof/>
              </w:rPr>
              <w:t xml:space="preserve">function deleteItem() { </w:t>
            </w:r>
          </w:p>
          <w:p w:rsidR="00EB2365" w:rsidRPr="00EB2365" w:rsidRDefault="00EB2365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  <w:color w:val="00B050"/>
              </w:rPr>
            </w:pPr>
            <w:r w:rsidRPr="00EB2365">
              <w:rPr>
                <w:rFonts w:ascii="Consolas" w:hAnsi="Consolas"/>
                <w:b/>
                <w:noProof/>
                <w:color w:val="00B050"/>
              </w:rPr>
              <w:t xml:space="preserve">          //TODO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</w:t>
            </w:r>
            <w:r w:rsidR="00EB2365">
              <w:rPr>
                <w:rFonts w:ascii="Consolas" w:hAnsi="Consolas"/>
                <w:b/>
                <w:noProof/>
              </w:rPr>
              <w:t xml:space="preserve">    </w:t>
            </w:r>
            <w:r w:rsidRPr="0003370B">
              <w:rPr>
                <w:rFonts w:ascii="Consolas" w:hAnsi="Consolas"/>
                <w:b/>
                <w:noProof/>
              </w:rPr>
              <w:t>}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}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&lt;/script&gt;</w:t>
            </w:r>
          </w:p>
        </w:tc>
      </w:tr>
    </w:tbl>
    <w:p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03370B" w:rsidRPr="0003370B" w:rsidRDefault="0003370B" w:rsidP="0003370B">
      <w:pPr>
        <w:jc w:val="center"/>
      </w:pPr>
      <w:r w:rsidRPr="0003370B">
        <w:rPr>
          <w:noProof/>
        </w:rPr>
        <w:drawing>
          <wp:inline distT="0" distB="0" distL="0" distR="0" wp14:anchorId="63FCABF0" wp14:editId="6F5CF066">
            <wp:extent cx="2260856" cy="2160000"/>
            <wp:effectExtent l="19050" t="19050" r="25400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56" cy="216000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sym w:font="Wingdings" w:char="F0E0"/>
      </w:r>
      <w:r w:rsidRPr="0003370B">
        <w:t xml:space="preserve"> </w:t>
      </w:r>
      <w:r w:rsidRPr="0003370B">
        <w:rPr>
          <w:noProof/>
        </w:rPr>
        <w:drawing>
          <wp:inline distT="0" distB="0" distL="0" distR="0" wp14:anchorId="5B7F6D91" wp14:editId="429B3EE6">
            <wp:extent cx="2265059" cy="2160000"/>
            <wp:effectExtent l="19050" t="19050" r="20955" b="120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59" cy="216000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Delete from Table</w:t>
      </w:r>
    </w:p>
    <w:p w:rsidR="005B2509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 xml:space="preserve">Write a JS program that </w:t>
      </w:r>
      <w:r w:rsidRPr="0003370B">
        <w:rPr>
          <w:b/>
          <w:bCs/>
          <w:sz w:val="24"/>
          <w:szCs w:val="24"/>
        </w:rPr>
        <w:t>takes</w:t>
      </w:r>
      <w:r w:rsidRPr="0003370B">
        <w:rPr>
          <w:sz w:val="24"/>
          <w:szCs w:val="24"/>
        </w:rPr>
        <w:t xml:space="preserve"> an e-mail from an </w:t>
      </w:r>
      <w:r w:rsidRPr="0003370B">
        <w:rPr>
          <w:b/>
          <w:bCs/>
          <w:sz w:val="24"/>
          <w:szCs w:val="24"/>
        </w:rPr>
        <w:t>input field</w:t>
      </w:r>
      <w:r w:rsidRPr="0003370B">
        <w:rPr>
          <w:sz w:val="24"/>
          <w:szCs w:val="24"/>
        </w:rPr>
        <w:t xml:space="preserve"> and </w:t>
      </w:r>
      <w:r w:rsidRPr="0003370B">
        <w:rPr>
          <w:b/>
          <w:bCs/>
          <w:sz w:val="24"/>
          <w:szCs w:val="24"/>
        </w:rPr>
        <w:t>deletes</w:t>
      </w:r>
      <w:r w:rsidRPr="0003370B">
        <w:rPr>
          <w:sz w:val="24"/>
          <w:szCs w:val="24"/>
        </w:rPr>
        <w:t xml:space="preserve"> </w:t>
      </w:r>
      <w:r w:rsidR="00046B29">
        <w:rPr>
          <w:sz w:val="24"/>
          <w:szCs w:val="24"/>
        </w:rPr>
        <w:t xml:space="preserve">the </w:t>
      </w:r>
      <w:r w:rsidR="00BA0E6B">
        <w:rPr>
          <w:sz w:val="24"/>
          <w:szCs w:val="24"/>
        </w:rPr>
        <w:t>matching row</w:t>
      </w:r>
      <w:r w:rsidRPr="0003370B">
        <w:rPr>
          <w:sz w:val="24"/>
          <w:szCs w:val="24"/>
        </w:rPr>
        <w:t xml:space="preserve"> from a table. If no entry is found, an </w:t>
      </w:r>
      <w:r w:rsidRPr="0003370B">
        <w:rPr>
          <w:b/>
          <w:bCs/>
          <w:sz w:val="24"/>
          <w:szCs w:val="24"/>
        </w:rPr>
        <w:t>error</w:t>
      </w:r>
      <w:r w:rsidRPr="0003370B">
        <w:rPr>
          <w:sz w:val="24"/>
          <w:szCs w:val="24"/>
        </w:rPr>
        <w:t xml:space="preserve"> should be displayed in a </w:t>
      </w:r>
      <w:r w:rsidRPr="00046B29">
        <w:rPr>
          <w:b/>
          <w:sz w:val="24"/>
          <w:szCs w:val="24"/>
        </w:rPr>
        <w:t>&lt;div&gt;</w:t>
      </w:r>
      <w:r w:rsidRPr="0003370B">
        <w:rPr>
          <w:sz w:val="24"/>
          <w:szCs w:val="24"/>
        </w:rPr>
        <w:t xml:space="preserve"> with ID "</w:t>
      </w:r>
      <w:r w:rsidRPr="0003370B">
        <w:rPr>
          <w:b/>
          <w:bCs/>
          <w:sz w:val="24"/>
          <w:szCs w:val="24"/>
        </w:rPr>
        <w:t>results</w:t>
      </w:r>
      <w:r w:rsidRPr="0003370B">
        <w:rPr>
          <w:sz w:val="24"/>
          <w:szCs w:val="24"/>
        </w:rPr>
        <w:t xml:space="preserve">". The error should </w:t>
      </w:r>
      <w:r w:rsidR="00046B29">
        <w:rPr>
          <w:sz w:val="24"/>
          <w:szCs w:val="24"/>
        </w:rPr>
        <w:t>be</w:t>
      </w:r>
      <w:r w:rsidRPr="0003370B">
        <w:rPr>
          <w:sz w:val="24"/>
          <w:szCs w:val="24"/>
        </w:rPr>
        <w:t xml:space="preserve"> "</w:t>
      </w:r>
      <w:r w:rsidRPr="0003370B">
        <w:rPr>
          <w:b/>
          <w:bCs/>
          <w:sz w:val="24"/>
          <w:szCs w:val="24"/>
        </w:rPr>
        <w:t>Not found</w:t>
      </w:r>
      <w:r w:rsidRPr="0003370B">
        <w:rPr>
          <w:sz w:val="24"/>
          <w:szCs w:val="24"/>
        </w:rPr>
        <w:t>."</w:t>
      </w:r>
      <w:r w:rsidR="00DC4FB8">
        <w:rPr>
          <w:sz w:val="24"/>
          <w:szCs w:val="24"/>
        </w:rPr>
        <w:t xml:space="preserve"> </w:t>
      </w:r>
    </w:p>
    <w:p w:rsidR="0003370B" w:rsidRPr="0003370B" w:rsidRDefault="00DC4FB8" w:rsidP="0003370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Submit </w:t>
      </w:r>
      <w:r w:rsidRPr="00DC4FB8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 w:rsidRPr="00DC4FB8">
        <w:rPr>
          <w:b/>
          <w:sz w:val="24"/>
          <w:szCs w:val="24"/>
        </w:rPr>
        <w:t>deleteByEmail()</w:t>
      </w:r>
      <w:r>
        <w:rPr>
          <w:sz w:val="24"/>
          <w:szCs w:val="24"/>
        </w:rPr>
        <w:t xml:space="preserve"> function in judge. </w:t>
      </w:r>
    </w:p>
    <w:p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tbl>
      <w:tblPr>
        <w:tblStyle w:val="TableGrid3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3370B" w:rsidRPr="0003370B" w:rsidTr="00A16173">
        <w:tc>
          <w:tcPr>
            <w:tcW w:w="10205" w:type="dxa"/>
            <w:shd w:val="clear" w:color="auto" w:fill="D9D9D9" w:themeFill="background1" w:themeFillShade="D9"/>
          </w:tcPr>
          <w:p w:rsidR="0003370B" w:rsidRPr="0003370B" w:rsidRDefault="0003370B" w:rsidP="0003370B">
            <w:pPr>
              <w:spacing w:before="0" w:after="0" w:line="276" w:lineRule="auto"/>
              <w:jc w:val="center"/>
              <w:rPr>
                <w:b/>
              </w:rPr>
            </w:pPr>
            <w:r w:rsidRPr="0003370B">
              <w:rPr>
                <w:b/>
              </w:rPr>
              <w:lastRenderedPageBreak/>
              <w:t>Sample HTML</w:t>
            </w:r>
          </w:p>
        </w:tc>
      </w:tr>
      <w:tr w:rsidR="0003370B" w:rsidRPr="0003370B" w:rsidTr="00A16173">
        <w:tc>
          <w:tcPr>
            <w:tcW w:w="10205" w:type="dxa"/>
          </w:tcPr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&lt;table border="1" id="customers"&gt;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&lt;tr&gt;&lt;th&gt;Name&lt;/th&gt;&lt;th&gt;Email&lt;/th&gt;&lt;/tr&gt;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&lt;tr&gt;&lt;td&gt;Eve&lt;/td&gt;&lt;td&gt;eve@gmail.com&lt;/td&gt;&lt;/tr&gt;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&lt;tr&gt;&lt;td&gt;Nick&lt;/td&gt;&lt;td&gt;nick@yahooo.com&lt;/td&gt;&lt;/tr&gt;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&lt;tr&gt;&lt;td&gt;Didi&lt;/td&gt;&lt;td&gt;didi@didi.net&lt;/td&gt;&lt;/tr&gt;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&lt;tr&gt;&lt;td&gt;Tedy&lt;/td&gt;&lt;td&gt;tedy@tedy.com&lt;/td&gt;&lt;/tr&gt;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&lt;/table&gt;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Email: &lt;input type="text" name="email" /&gt;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&lt;button onclick="deleteByEmail()"&gt;Delete&lt;/button&gt;</w:t>
            </w:r>
          </w:p>
          <w:p w:rsid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&lt;div id="result" /&gt;</w:t>
            </w:r>
          </w:p>
          <w:p w:rsidR="00345A98" w:rsidRDefault="00345A98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&lt;script&gt;</w:t>
            </w:r>
          </w:p>
          <w:p w:rsidR="00345A98" w:rsidRDefault="00345A98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 xml:space="preserve">     function deleteByEmail() {</w:t>
            </w:r>
          </w:p>
          <w:p w:rsidR="00345A98" w:rsidRPr="00F85134" w:rsidRDefault="00F85134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  <w:color w:val="00B050"/>
              </w:rPr>
            </w:pPr>
            <w:r w:rsidRPr="00F85134">
              <w:rPr>
                <w:rFonts w:ascii="Consolas" w:hAnsi="Consolas"/>
                <w:b/>
                <w:noProof/>
                <w:color w:val="00B050"/>
              </w:rPr>
              <w:t xml:space="preserve">          //TODO</w:t>
            </w:r>
          </w:p>
          <w:p w:rsidR="00345A98" w:rsidRDefault="00F85134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 xml:space="preserve">     }</w:t>
            </w:r>
          </w:p>
          <w:p w:rsidR="00345A98" w:rsidRPr="0003370B" w:rsidRDefault="00345A98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&lt;/script&gt;</w:t>
            </w:r>
          </w:p>
        </w:tc>
      </w:tr>
    </w:tbl>
    <w:p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BA0E6B" w:rsidRPr="0003370B" w:rsidRDefault="0003370B" w:rsidP="00F71B83">
      <w:pPr>
        <w:jc w:val="center"/>
      </w:pPr>
      <w:r w:rsidRPr="0003370B">
        <w:rPr>
          <w:noProof/>
        </w:rPr>
        <w:drawing>
          <wp:inline distT="0" distB="0" distL="0" distR="0" wp14:anchorId="58C8D49F" wp14:editId="2B91B426">
            <wp:extent cx="3157859" cy="2160000"/>
            <wp:effectExtent l="19050" t="19050" r="23495" b="1206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9" cy="216000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t xml:space="preserve">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</w:rPr>
        <w:drawing>
          <wp:inline distT="0" distB="0" distL="0" distR="0" wp14:anchorId="0FB8EE39" wp14:editId="4497C112">
            <wp:extent cx="2558213" cy="2160000"/>
            <wp:effectExtent l="19050" t="19050" r="13970" b="120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13" cy="216000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370B" w:rsidRPr="0003370B" w:rsidRDefault="0003370B" w:rsidP="00982B42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Stopwatch</w:t>
      </w:r>
    </w:p>
    <w:p w:rsidR="005B2509" w:rsidRDefault="006B5998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03370B" w:rsidRPr="0003370B">
        <w:rPr>
          <w:sz w:val="24"/>
          <w:szCs w:val="24"/>
        </w:rPr>
        <w:t xml:space="preserve">a </w:t>
      </w:r>
      <w:r w:rsidR="0003370B" w:rsidRPr="006B5998">
        <w:rPr>
          <w:b/>
          <w:sz w:val="24"/>
          <w:szCs w:val="24"/>
        </w:rPr>
        <w:t>timer</w:t>
      </w:r>
      <w:r w:rsidR="0003370B" w:rsidRPr="0003370B">
        <w:rPr>
          <w:sz w:val="24"/>
          <w:szCs w:val="24"/>
        </w:rPr>
        <w:t xml:space="preserve"> </w:t>
      </w:r>
      <w:r>
        <w:rPr>
          <w:sz w:val="24"/>
          <w:szCs w:val="24"/>
        </w:rPr>
        <w:t>that counts</w:t>
      </w:r>
      <w:r w:rsidR="0003370B" w:rsidRPr="0003370B">
        <w:rPr>
          <w:sz w:val="24"/>
          <w:szCs w:val="24"/>
        </w:rPr>
        <w:t xml:space="preserve"> </w:t>
      </w:r>
      <w:r w:rsidR="0003370B" w:rsidRPr="0003370B">
        <w:rPr>
          <w:b/>
          <w:bCs/>
          <w:sz w:val="24"/>
          <w:szCs w:val="24"/>
        </w:rPr>
        <w:t>minutes</w:t>
      </w:r>
      <w:r w:rsidR="0003370B" w:rsidRPr="0003370B">
        <w:rPr>
          <w:sz w:val="24"/>
          <w:szCs w:val="24"/>
        </w:rPr>
        <w:t xml:space="preserve"> and </w:t>
      </w:r>
      <w:r w:rsidR="0003370B" w:rsidRPr="0003370B">
        <w:rPr>
          <w:b/>
          <w:bCs/>
          <w:sz w:val="24"/>
          <w:szCs w:val="24"/>
        </w:rPr>
        <w:t>seconds</w:t>
      </w:r>
      <w:r w:rsidR="0003370B" w:rsidRPr="0003370B">
        <w:rPr>
          <w:sz w:val="24"/>
          <w:szCs w:val="24"/>
        </w:rPr>
        <w:t xml:space="preserve">. The user should be able to control it with </w:t>
      </w:r>
      <w:r w:rsidR="0003370B" w:rsidRPr="0003370B">
        <w:rPr>
          <w:b/>
          <w:bCs/>
          <w:sz w:val="24"/>
          <w:szCs w:val="24"/>
        </w:rPr>
        <w:t>buttons</w:t>
      </w:r>
      <w:r w:rsidR="0003370B" w:rsidRPr="0003370B">
        <w:rPr>
          <w:sz w:val="24"/>
          <w:szCs w:val="24"/>
        </w:rPr>
        <w:t xml:space="preserve">. Clicking </w:t>
      </w:r>
      <w:r w:rsidR="0003370B" w:rsidRPr="0003370B">
        <w:rPr>
          <w:b/>
          <w:bCs/>
          <w:sz w:val="24"/>
          <w:szCs w:val="24"/>
        </w:rPr>
        <w:t>[Start]</w:t>
      </w:r>
      <w:r w:rsidR="0003370B" w:rsidRPr="0003370B">
        <w:rPr>
          <w:sz w:val="24"/>
          <w:szCs w:val="24"/>
        </w:rPr>
        <w:t xml:space="preserve"> </w:t>
      </w:r>
      <w:r w:rsidR="0003370B" w:rsidRPr="0003370B">
        <w:rPr>
          <w:b/>
          <w:bCs/>
          <w:sz w:val="24"/>
          <w:szCs w:val="24"/>
        </w:rPr>
        <w:t>resets</w:t>
      </w:r>
      <w:r w:rsidR="0003370B" w:rsidRPr="0003370B">
        <w:rPr>
          <w:sz w:val="24"/>
          <w:szCs w:val="24"/>
        </w:rPr>
        <w:t xml:space="preserve"> the timer back to zero. Only </w:t>
      </w:r>
      <w:r w:rsidR="0003370B" w:rsidRPr="006B5998">
        <w:rPr>
          <w:b/>
          <w:sz w:val="24"/>
          <w:szCs w:val="24"/>
        </w:rPr>
        <w:t>one</w:t>
      </w:r>
      <w:r w:rsidR="0003370B" w:rsidRPr="0003370B">
        <w:rPr>
          <w:sz w:val="24"/>
          <w:szCs w:val="24"/>
        </w:rPr>
        <w:t xml:space="preserve"> of the buttons should be enabled at a time (you cannot stop the timer, if it</w:t>
      </w:r>
      <w:r>
        <w:rPr>
          <w:sz w:val="24"/>
          <w:szCs w:val="24"/>
        </w:rPr>
        <w:t xml:space="preserve"> is</w:t>
      </w:r>
      <w:r w:rsidR="0003370B" w:rsidRPr="0003370B">
        <w:rPr>
          <w:sz w:val="24"/>
          <w:szCs w:val="24"/>
        </w:rPr>
        <w:t xml:space="preserve"> not running).</w:t>
      </w:r>
      <w:r w:rsidR="00AB5F80">
        <w:rPr>
          <w:sz w:val="24"/>
          <w:szCs w:val="24"/>
        </w:rPr>
        <w:t xml:space="preserve"> </w:t>
      </w:r>
    </w:p>
    <w:p w:rsidR="0003370B" w:rsidRPr="0003370B" w:rsidRDefault="00AB5F80" w:rsidP="0003370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Submit only the </w:t>
      </w:r>
      <w:r w:rsidRPr="00AB5F80">
        <w:rPr>
          <w:b/>
          <w:sz w:val="24"/>
          <w:szCs w:val="24"/>
        </w:rPr>
        <w:t>stopwatch()</w:t>
      </w:r>
      <w:r>
        <w:rPr>
          <w:sz w:val="24"/>
          <w:szCs w:val="24"/>
        </w:rPr>
        <w:t xml:space="preserve"> function in judge.</w:t>
      </w:r>
    </w:p>
    <w:p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tbl>
      <w:tblPr>
        <w:tblStyle w:val="TableGrid3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3370B" w:rsidRPr="0003370B" w:rsidTr="00A16173">
        <w:tc>
          <w:tcPr>
            <w:tcW w:w="10205" w:type="dxa"/>
            <w:shd w:val="clear" w:color="auto" w:fill="D9D9D9" w:themeFill="background1" w:themeFillShade="D9"/>
          </w:tcPr>
          <w:p w:rsidR="0003370B" w:rsidRPr="0003370B" w:rsidRDefault="0003370B" w:rsidP="0003370B">
            <w:pPr>
              <w:spacing w:before="0" w:after="0" w:line="276" w:lineRule="auto"/>
              <w:jc w:val="center"/>
              <w:rPr>
                <w:b/>
              </w:rPr>
            </w:pPr>
            <w:r w:rsidRPr="0003370B">
              <w:rPr>
                <w:b/>
              </w:rPr>
              <w:t>Sample HTML</w:t>
            </w:r>
          </w:p>
        </w:tc>
      </w:tr>
      <w:tr w:rsidR="0003370B" w:rsidRPr="0003370B" w:rsidTr="00A16173">
        <w:tc>
          <w:tcPr>
            <w:tcW w:w="10205" w:type="dxa"/>
          </w:tcPr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&lt;div id="time" style="border:3px solid blue; text-align:center; font-size:2em; margin-bottom:10px"&gt;00:00&lt;/div&gt;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lastRenderedPageBreak/>
              <w:t>&lt;button id="startBtn"&gt;Start&lt;/button&gt;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&lt;button id="stopBtn" disabled="true"&gt;Stop&lt;/button&gt;</w:t>
            </w:r>
          </w:p>
          <w:p w:rsidR="000720F1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&lt;script&gt;</w:t>
            </w:r>
          </w:p>
          <w:p w:rsidR="000720F1" w:rsidRDefault="000720F1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 xml:space="preserve">     </w:t>
            </w:r>
            <w:r w:rsidR="0003370B" w:rsidRPr="0003370B">
              <w:rPr>
                <w:rFonts w:ascii="Consolas" w:hAnsi="Consolas"/>
                <w:b/>
                <w:noProof/>
              </w:rPr>
              <w:t>window.onlo</w:t>
            </w:r>
            <w:r>
              <w:rPr>
                <w:rFonts w:ascii="Consolas" w:hAnsi="Consolas"/>
                <w:b/>
                <w:noProof/>
              </w:rPr>
              <w:t>ad = function stopWatch() {</w:t>
            </w:r>
          </w:p>
          <w:p w:rsidR="000720F1" w:rsidRPr="000720F1" w:rsidRDefault="000720F1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  <w:color w:val="00B050"/>
              </w:rPr>
            </w:pPr>
            <w:r>
              <w:rPr>
                <w:rFonts w:ascii="Consolas" w:hAnsi="Consolas"/>
                <w:b/>
                <w:noProof/>
              </w:rPr>
              <w:t xml:space="preserve">         </w:t>
            </w:r>
            <w:r w:rsidRPr="000720F1">
              <w:rPr>
                <w:rFonts w:ascii="Consolas" w:hAnsi="Consolas"/>
                <w:b/>
                <w:noProof/>
                <w:color w:val="00B050"/>
              </w:rPr>
              <w:t>//TODO</w:t>
            </w:r>
          </w:p>
          <w:p w:rsidR="000720F1" w:rsidRDefault="000720F1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 xml:space="preserve">     }</w:t>
            </w:r>
          </w:p>
          <w:p w:rsidR="000720F1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&lt;/script&gt;</w:t>
            </w:r>
          </w:p>
        </w:tc>
      </w:tr>
    </w:tbl>
    <w:p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:rsidR="0003370B" w:rsidRPr="0003370B" w:rsidRDefault="0003370B" w:rsidP="0003370B">
      <w:pPr>
        <w:jc w:val="center"/>
      </w:pPr>
      <w:r w:rsidRPr="0003370B">
        <w:rPr>
          <w:noProof/>
        </w:rPr>
        <w:drawing>
          <wp:inline distT="0" distB="0" distL="0" distR="0" wp14:anchorId="0CD6AA81" wp14:editId="2257DDF9">
            <wp:extent cx="2944056" cy="2160000"/>
            <wp:effectExtent l="19050" t="19050" r="2794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56" cy="216000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Mouse Gradient</w:t>
      </w:r>
    </w:p>
    <w:p w:rsidR="005B2509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Write</w:t>
      </w:r>
      <w:r w:rsidRPr="0003370B">
        <w:rPr>
          <w:color w:val="FF0000"/>
          <w:sz w:val="24"/>
          <w:szCs w:val="24"/>
        </w:rPr>
        <w:t xml:space="preserve"> </w:t>
      </w:r>
      <w:r w:rsidRPr="0003370B">
        <w:rPr>
          <w:sz w:val="24"/>
          <w:szCs w:val="24"/>
        </w:rPr>
        <w:t xml:space="preserve">a JS program that </w:t>
      </w:r>
      <w:r w:rsidRPr="0003370B">
        <w:rPr>
          <w:b/>
          <w:bCs/>
          <w:sz w:val="24"/>
          <w:szCs w:val="24"/>
        </w:rPr>
        <w:t>detects</w:t>
      </w:r>
      <w:r w:rsidRPr="0003370B">
        <w:rPr>
          <w:sz w:val="24"/>
          <w:szCs w:val="24"/>
        </w:rPr>
        <w:t xml:space="preserve"> and </w:t>
      </w:r>
      <w:r w:rsidRPr="00AB5F80">
        <w:rPr>
          <w:b/>
          <w:sz w:val="24"/>
          <w:szCs w:val="24"/>
        </w:rPr>
        <w:t>displays</w:t>
      </w:r>
      <w:r w:rsidRPr="0003370B">
        <w:rPr>
          <w:sz w:val="24"/>
          <w:szCs w:val="24"/>
        </w:rPr>
        <w:t xml:space="preserve"> how far along a gradient the user has </w:t>
      </w:r>
      <w:r w:rsidRPr="0003370B">
        <w:rPr>
          <w:b/>
          <w:bCs/>
          <w:sz w:val="24"/>
          <w:szCs w:val="24"/>
        </w:rPr>
        <w:t xml:space="preserve">moved </w:t>
      </w:r>
      <w:r w:rsidRPr="0003370B">
        <w:rPr>
          <w:sz w:val="24"/>
          <w:szCs w:val="24"/>
        </w:rPr>
        <w:t>their</w:t>
      </w:r>
      <w:r w:rsidRPr="0003370B">
        <w:rPr>
          <w:b/>
          <w:bCs/>
          <w:sz w:val="24"/>
          <w:szCs w:val="24"/>
        </w:rPr>
        <w:t xml:space="preserve"> mouse</w:t>
      </w:r>
      <w:r w:rsidR="00AB5F80">
        <w:rPr>
          <w:sz w:val="24"/>
          <w:szCs w:val="24"/>
        </w:rPr>
        <w:t>.</w:t>
      </w:r>
      <w:r w:rsidRPr="0003370B">
        <w:rPr>
          <w:sz w:val="24"/>
          <w:szCs w:val="24"/>
        </w:rPr>
        <w:t xml:space="preserve"> Use the provided HTML and stylesheet (CSS) to test locally. The </w:t>
      </w:r>
      <w:r w:rsidR="00AB5F80">
        <w:rPr>
          <w:sz w:val="24"/>
          <w:szCs w:val="24"/>
        </w:rPr>
        <w:t>result</w:t>
      </w:r>
      <w:r w:rsidRPr="0003370B">
        <w:rPr>
          <w:sz w:val="24"/>
          <w:szCs w:val="24"/>
        </w:rPr>
        <w:t xml:space="preserve"> should be </w:t>
      </w:r>
      <w:r w:rsidRPr="0003370B">
        <w:rPr>
          <w:b/>
          <w:bCs/>
          <w:sz w:val="24"/>
          <w:szCs w:val="24"/>
        </w:rPr>
        <w:t>rounded down</w:t>
      </w:r>
      <w:r w:rsidRPr="0003370B">
        <w:rPr>
          <w:sz w:val="24"/>
          <w:szCs w:val="24"/>
        </w:rPr>
        <w:t xml:space="preserve"> and displayed as a </w:t>
      </w:r>
      <w:r w:rsidRPr="0003370B">
        <w:rPr>
          <w:b/>
          <w:bCs/>
          <w:sz w:val="24"/>
          <w:szCs w:val="24"/>
        </w:rPr>
        <w:t>percentage</w:t>
      </w:r>
      <w:r w:rsidRPr="0003370B">
        <w:rPr>
          <w:sz w:val="24"/>
          <w:szCs w:val="24"/>
        </w:rPr>
        <w:t xml:space="preserve"> inside the </w:t>
      </w:r>
      <w:r w:rsidRPr="0003370B">
        <w:rPr>
          <w:b/>
          <w:bCs/>
          <w:sz w:val="24"/>
          <w:szCs w:val="24"/>
        </w:rPr>
        <w:t>&lt;div&gt;</w:t>
      </w:r>
      <w:r w:rsidRPr="0003370B">
        <w:rPr>
          <w:sz w:val="24"/>
          <w:szCs w:val="24"/>
        </w:rPr>
        <w:t xml:space="preserve"> with ID "</w:t>
      </w:r>
      <w:r w:rsidRPr="0003370B">
        <w:rPr>
          <w:b/>
          <w:bCs/>
          <w:sz w:val="24"/>
          <w:szCs w:val="24"/>
        </w:rPr>
        <w:t>result</w:t>
      </w:r>
      <w:r w:rsidRPr="0003370B">
        <w:rPr>
          <w:sz w:val="24"/>
          <w:szCs w:val="24"/>
        </w:rPr>
        <w:t>".</w:t>
      </w:r>
      <w:r w:rsidR="00AB5F80">
        <w:rPr>
          <w:sz w:val="24"/>
          <w:szCs w:val="24"/>
        </w:rPr>
        <w:t xml:space="preserve"> </w:t>
      </w:r>
    </w:p>
    <w:p w:rsidR="0003370B" w:rsidRPr="00AB5F80" w:rsidRDefault="00AB5F80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Submit </w:t>
      </w:r>
      <w:r w:rsidRPr="00AB5F80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 w:rsidRPr="00AB5F80">
        <w:rPr>
          <w:b/>
          <w:sz w:val="24"/>
          <w:szCs w:val="24"/>
        </w:rPr>
        <w:t>attachGradientEvents()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in judge. Make sure you write it in a </w:t>
      </w:r>
      <w:r w:rsidRPr="00AB5F80">
        <w:rPr>
          <w:b/>
          <w:sz w:val="24"/>
          <w:szCs w:val="24"/>
        </w:rPr>
        <w:t>separate</w:t>
      </w:r>
      <w:r>
        <w:rPr>
          <w:sz w:val="24"/>
          <w:szCs w:val="24"/>
        </w:rPr>
        <w:t xml:space="preserve"> file, called </w:t>
      </w:r>
      <w:r w:rsidRPr="00AB5F80">
        <w:rPr>
          <w:b/>
          <w:sz w:val="24"/>
          <w:szCs w:val="24"/>
        </w:rPr>
        <w:t>gradient.js</w:t>
      </w:r>
      <w:r>
        <w:rPr>
          <w:sz w:val="24"/>
          <w:szCs w:val="24"/>
        </w:rPr>
        <w:t>.</w:t>
      </w:r>
    </w:p>
    <w:p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tbl>
      <w:tblPr>
        <w:tblStyle w:val="TableGrid3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3370B" w:rsidRPr="0003370B" w:rsidTr="00A16173">
        <w:tc>
          <w:tcPr>
            <w:tcW w:w="10205" w:type="dxa"/>
            <w:shd w:val="clear" w:color="auto" w:fill="D9D9D9" w:themeFill="background1" w:themeFillShade="D9"/>
          </w:tcPr>
          <w:p w:rsidR="0003370B" w:rsidRPr="0003370B" w:rsidRDefault="0003370B" w:rsidP="0003370B">
            <w:pPr>
              <w:spacing w:before="0" w:after="0" w:line="276" w:lineRule="auto"/>
              <w:jc w:val="center"/>
              <w:rPr>
                <w:b/>
              </w:rPr>
            </w:pPr>
            <w:r w:rsidRPr="0003370B">
              <w:rPr>
                <w:b/>
              </w:rPr>
              <w:t>Sample HTML</w:t>
            </w:r>
          </w:p>
        </w:tc>
      </w:tr>
      <w:tr w:rsidR="0003370B" w:rsidRPr="0003370B" w:rsidTr="00A16173">
        <w:tc>
          <w:tcPr>
            <w:tcW w:w="10205" w:type="dxa"/>
          </w:tcPr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&lt;html&gt;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&lt;head&gt;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&lt;title&gt;Mouse in Gradient&lt;/title&gt;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&lt;link rel="stylesheet" href="gradient.css" /&gt;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&lt;script src="gradient.js"&gt;&lt;/script&gt;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&lt;/head&gt;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&lt;body onload="attachGradientEvents()"&gt;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&lt;div id="gradient-box"&gt;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&lt;div id="gradient"&gt;Click me!&lt;/div&gt;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&lt;/div&gt;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lastRenderedPageBreak/>
              <w:t xml:space="preserve">  &lt;div id="result"&gt;&lt;/div&gt;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&lt;/body&gt;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&lt;/html&gt;</w:t>
            </w:r>
          </w:p>
        </w:tc>
      </w:tr>
    </w:tbl>
    <w:p w:rsidR="0003370B" w:rsidRPr="0003370B" w:rsidRDefault="0003370B" w:rsidP="0003370B"/>
    <w:tbl>
      <w:tblPr>
        <w:tblStyle w:val="TableGrid3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3370B" w:rsidRPr="0003370B" w:rsidTr="00A16173">
        <w:tc>
          <w:tcPr>
            <w:tcW w:w="10205" w:type="dxa"/>
            <w:shd w:val="clear" w:color="auto" w:fill="D9D9D9" w:themeFill="background1" w:themeFillShade="D9"/>
          </w:tcPr>
          <w:p w:rsidR="0003370B" w:rsidRPr="0003370B" w:rsidRDefault="0003370B" w:rsidP="0003370B">
            <w:pPr>
              <w:spacing w:before="0" w:after="0" w:line="276" w:lineRule="auto"/>
              <w:jc w:val="center"/>
              <w:rPr>
                <w:b/>
              </w:rPr>
            </w:pPr>
            <w:r w:rsidRPr="0003370B">
              <w:rPr>
                <w:b/>
              </w:rPr>
              <w:t>gradient.css</w:t>
            </w:r>
          </w:p>
        </w:tc>
      </w:tr>
      <w:tr w:rsidR="0003370B" w:rsidRPr="0003370B" w:rsidTr="00A16173">
        <w:tc>
          <w:tcPr>
            <w:tcW w:w="10205" w:type="dxa"/>
          </w:tcPr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#gradient-box {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width: 300px;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border: 2px solid lightgrey;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}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#gradient-box:hover {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border: 2px solid black;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}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#gradient {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height: 30px;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color: white;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text-shadow: 1px 1px 10px black;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text-align: center;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line-height: 30px;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background: linear-gradient(to right, black, white);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cursor: crosshair;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}</w:t>
            </w:r>
          </w:p>
        </w:tc>
      </w:tr>
    </w:tbl>
    <w:p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03370B" w:rsidRPr="0003370B" w:rsidRDefault="0003370B" w:rsidP="0003370B">
      <w:pPr>
        <w:jc w:val="center"/>
      </w:pPr>
      <w:r w:rsidRPr="0003370B">
        <w:rPr>
          <w:noProof/>
        </w:rPr>
        <w:drawing>
          <wp:inline distT="0" distB="0" distL="0" distR="0" wp14:anchorId="1FEB5B65" wp14:editId="231E058A">
            <wp:extent cx="5179591" cy="1800000"/>
            <wp:effectExtent l="19050" t="19050" r="21590" b="101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91" cy="180000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Highlight Active</w:t>
      </w:r>
    </w:p>
    <w:p w:rsid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 xml:space="preserve">Write a JS function </w:t>
      </w:r>
      <w:r w:rsidR="00DB43F4">
        <w:rPr>
          <w:sz w:val="24"/>
          <w:szCs w:val="24"/>
        </w:rPr>
        <w:t xml:space="preserve">that </w:t>
      </w:r>
      <w:r w:rsidR="00DB43F4" w:rsidRPr="00DB43F4">
        <w:rPr>
          <w:b/>
          <w:sz w:val="24"/>
          <w:szCs w:val="24"/>
        </w:rPr>
        <w:t>highlights</w:t>
      </w:r>
      <w:r w:rsidRPr="0003370B">
        <w:rPr>
          <w:sz w:val="24"/>
          <w:szCs w:val="24"/>
        </w:rPr>
        <w:t xml:space="preserve"> the </w:t>
      </w:r>
      <w:r w:rsidRPr="0003370B">
        <w:rPr>
          <w:b/>
          <w:bCs/>
          <w:sz w:val="24"/>
          <w:szCs w:val="24"/>
        </w:rPr>
        <w:t>currently active</w:t>
      </w:r>
      <w:r w:rsidRPr="0003370B">
        <w:rPr>
          <w:sz w:val="24"/>
          <w:szCs w:val="24"/>
        </w:rPr>
        <w:t xml:space="preserve"> section of a document. There will be </w:t>
      </w:r>
      <w:r w:rsidRPr="0003370B">
        <w:rPr>
          <w:b/>
          <w:bCs/>
          <w:sz w:val="24"/>
          <w:szCs w:val="24"/>
        </w:rPr>
        <w:t>multiple</w:t>
      </w:r>
      <w:r w:rsidRPr="0003370B">
        <w:rPr>
          <w:sz w:val="24"/>
          <w:szCs w:val="24"/>
        </w:rPr>
        <w:t xml:space="preserve"> </w:t>
      </w:r>
      <w:r w:rsidRPr="0003370B">
        <w:rPr>
          <w:noProof/>
          <w:sz w:val="24"/>
          <w:szCs w:val="24"/>
        </w:rPr>
        <w:t>divs</w:t>
      </w:r>
      <w:r w:rsidRPr="0003370B">
        <w:rPr>
          <w:sz w:val="24"/>
          <w:szCs w:val="24"/>
        </w:rPr>
        <w:t xml:space="preserve"> with </w:t>
      </w:r>
      <w:r w:rsidR="00DB43F4">
        <w:rPr>
          <w:b/>
          <w:bCs/>
          <w:sz w:val="24"/>
          <w:szCs w:val="24"/>
        </w:rPr>
        <w:t>input fields</w:t>
      </w:r>
      <w:r w:rsidRPr="0003370B">
        <w:rPr>
          <w:sz w:val="24"/>
          <w:szCs w:val="24"/>
        </w:rPr>
        <w:t xml:space="preserve"> inside </w:t>
      </w:r>
      <w:r w:rsidR="00DB43F4">
        <w:rPr>
          <w:sz w:val="24"/>
          <w:szCs w:val="24"/>
        </w:rPr>
        <w:t>them. Set the class of the div</w:t>
      </w:r>
      <w:r w:rsidRPr="0003370B">
        <w:rPr>
          <w:sz w:val="24"/>
          <w:szCs w:val="24"/>
        </w:rPr>
        <w:t xml:space="preserve"> that contains the </w:t>
      </w:r>
      <w:r w:rsidRPr="00DB43F4">
        <w:rPr>
          <w:b/>
          <w:sz w:val="24"/>
          <w:szCs w:val="24"/>
        </w:rPr>
        <w:t>currently focused</w:t>
      </w:r>
      <w:r w:rsidRPr="0003370B">
        <w:rPr>
          <w:sz w:val="24"/>
          <w:szCs w:val="24"/>
        </w:rPr>
        <w:t xml:space="preserve"> input field to "</w:t>
      </w:r>
      <w:r w:rsidRPr="0003370B">
        <w:rPr>
          <w:b/>
          <w:bCs/>
          <w:sz w:val="24"/>
          <w:szCs w:val="24"/>
        </w:rPr>
        <w:t>focus</w:t>
      </w:r>
      <w:r w:rsidRPr="0003370B">
        <w:rPr>
          <w:sz w:val="24"/>
          <w:szCs w:val="24"/>
        </w:rPr>
        <w:t>". When focus is lost (</w:t>
      </w:r>
      <w:r w:rsidRPr="0003370B">
        <w:rPr>
          <w:b/>
          <w:bCs/>
          <w:sz w:val="24"/>
          <w:szCs w:val="24"/>
        </w:rPr>
        <w:t>blurred</w:t>
      </w:r>
      <w:r w:rsidRPr="0003370B">
        <w:rPr>
          <w:sz w:val="24"/>
          <w:szCs w:val="24"/>
        </w:rPr>
        <w:t>)</w:t>
      </w:r>
      <w:r w:rsidR="00DB43F4">
        <w:rPr>
          <w:sz w:val="24"/>
          <w:szCs w:val="24"/>
        </w:rPr>
        <w:t>,</w:t>
      </w:r>
      <w:r w:rsidRPr="0003370B">
        <w:rPr>
          <w:sz w:val="24"/>
          <w:szCs w:val="24"/>
        </w:rPr>
        <w:t xml:space="preserve"> </w:t>
      </w:r>
      <w:r w:rsidRPr="0003370B">
        <w:rPr>
          <w:b/>
          <w:bCs/>
          <w:sz w:val="24"/>
          <w:szCs w:val="24"/>
        </w:rPr>
        <w:t>remove the class</w:t>
      </w:r>
      <w:r w:rsidRPr="0003370B">
        <w:rPr>
          <w:sz w:val="24"/>
          <w:szCs w:val="24"/>
        </w:rPr>
        <w:t xml:space="preserve"> from the element.</w:t>
      </w:r>
    </w:p>
    <w:p w:rsidR="00DB43F4" w:rsidRPr="0003370B" w:rsidRDefault="00DB43F4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Submit only the </w:t>
      </w:r>
      <w:r w:rsidRPr="00DB43F4">
        <w:rPr>
          <w:b/>
          <w:sz w:val="24"/>
          <w:szCs w:val="24"/>
        </w:rPr>
        <w:t>focus()</w:t>
      </w:r>
      <w:r>
        <w:rPr>
          <w:sz w:val="24"/>
          <w:szCs w:val="24"/>
        </w:rPr>
        <w:t xml:space="preserve"> function in judge.</w:t>
      </w:r>
    </w:p>
    <w:p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tbl>
      <w:tblPr>
        <w:tblStyle w:val="TableGrid3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3370B" w:rsidRPr="0003370B" w:rsidTr="00A16173">
        <w:tc>
          <w:tcPr>
            <w:tcW w:w="10205" w:type="dxa"/>
            <w:shd w:val="clear" w:color="auto" w:fill="D9D9D9" w:themeFill="background1" w:themeFillShade="D9"/>
          </w:tcPr>
          <w:p w:rsidR="0003370B" w:rsidRPr="0003370B" w:rsidRDefault="0003370B" w:rsidP="0003370B">
            <w:pPr>
              <w:spacing w:before="0" w:after="0" w:line="276" w:lineRule="auto"/>
              <w:jc w:val="center"/>
              <w:rPr>
                <w:b/>
              </w:rPr>
            </w:pPr>
            <w:r w:rsidRPr="0003370B">
              <w:rPr>
                <w:b/>
              </w:rPr>
              <w:lastRenderedPageBreak/>
              <w:t>Sample HTML</w:t>
            </w:r>
          </w:p>
        </w:tc>
      </w:tr>
      <w:tr w:rsidR="0003370B" w:rsidRPr="0003370B" w:rsidTr="00A16173">
        <w:tc>
          <w:tcPr>
            <w:tcW w:w="10205" w:type="dxa"/>
          </w:tcPr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  <w:lang w:val="de-DE"/>
              </w:rPr>
            </w:pPr>
            <w:r w:rsidRPr="0003370B">
              <w:rPr>
                <w:rFonts w:ascii="Consolas" w:hAnsi="Consolas"/>
                <w:b/>
                <w:noProof/>
                <w:lang w:val="de-DE"/>
              </w:rPr>
              <w:t>&lt;!DOCTYPE html&gt;&lt;html lang="en"&gt;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&lt;head&gt;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&lt;meta charset="UTF-8"&gt;&lt;title&gt;Focus&lt;/title&gt;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&lt;style&gt;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div { width: 470px; }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div div {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  text-align: center;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  display: inline-block;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  width: 200px;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  height: 200px;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  margin: 15px;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  border: 1px solid #999;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}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.focused { background: #999999; }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&lt;/style&gt;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&lt;/head&gt;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&lt;body onload="focus()"&gt;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&lt;div&gt;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&lt;div&gt;&lt;h1&gt;Section 1&lt;/h1&gt;&lt;input type="text"/&gt;&lt;/div&gt;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&lt;div&gt;&lt;h1&gt;Section 2&lt;/h1&gt;&lt;input type="text"/&gt;&lt;/div&gt;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&lt;div&gt;&lt;h1&gt;Section 3&lt;/h1&gt;&lt;input type="text"/&gt;&lt;/div&gt;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&lt;div&gt;&lt;h1&gt;Section 4&lt;/h1&gt;&lt;input type="text"/&gt;&lt;/div&gt;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&lt;/div&gt;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&lt;script&gt;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function focus() {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i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  </w:t>
            </w:r>
            <w:r w:rsidRPr="0003370B">
              <w:rPr>
                <w:rFonts w:ascii="Consolas" w:hAnsi="Consolas"/>
                <w:b/>
                <w:i/>
                <w:noProof/>
                <w:color w:val="00B050"/>
              </w:rPr>
              <w:t>// TODO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}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&lt;/script&gt;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&lt;/body&gt;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&lt;/html&gt;</w:t>
            </w:r>
          </w:p>
        </w:tc>
      </w:tr>
    </w:tbl>
    <w:p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p w:rsidR="0003370B" w:rsidRPr="0003370B" w:rsidRDefault="0003370B" w:rsidP="0003370B">
      <w:pPr>
        <w:jc w:val="center"/>
      </w:pPr>
      <w:r w:rsidRPr="0003370B">
        <w:rPr>
          <w:noProof/>
        </w:rPr>
        <w:drawing>
          <wp:inline distT="0" distB="0" distL="0" distR="0" wp14:anchorId="51C73C6C" wp14:editId="6365EB66">
            <wp:extent cx="2942473" cy="2880000"/>
            <wp:effectExtent l="19050" t="19050" r="1079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2473" cy="288000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t xml:space="preserve">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</w:rPr>
        <w:drawing>
          <wp:inline distT="0" distB="0" distL="0" distR="0" wp14:anchorId="5804A509" wp14:editId="453C2336">
            <wp:extent cx="2880000" cy="2880000"/>
            <wp:effectExtent l="19050" t="19050" r="15875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Dynamic Validation</w:t>
      </w:r>
    </w:p>
    <w:p w:rsidR="0003370B" w:rsidRPr="0003370B" w:rsidRDefault="0003370B" w:rsidP="0003370B">
      <w:pPr>
        <w:rPr>
          <w:rFonts w:cstheme="minorHAnsi"/>
          <w:sz w:val="24"/>
          <w:szCs w:val="24"/>
        </w:rPr>
      </w:pPr>
      <w:r w:rsidRPr="0003370B">
        <w:rPr>
          <w:rFonts w:cstheme="minorHAnsi"/>
          <w:sz w:val="24"/>
          <w:szCs w:val="24"/>
        </w:rPr>
        <w:t xml:space="preserve">Write a JS function that </w:t>
      </w:r>
      <w:r w:rsidRPr="003E1C30">
        <w:rPr>
          <w:rFonts w:cstheme="minorHAnsi"/>
          <w:b/>
          <w:sz w:val="24"/>
          <w:szCs w:val="24"/>
        </w:rPr>
        <w:t>dynamically validates</w:t>
      </w:r>
      <w:r w:rsidRPr="0003370B">
        <w:rPr>
          <w:rFonts w:cstheme="minorHAnsi"/>
          <w:sz w:val="24"/>
          <w:szCs w:val="24"/>
        </w:rPr>
        <w:t xml:space="preserve"> an email input field</w:t>
      </w:r>
      <w:r w:rsidRPr="0003370B">
        <w:rPr>
          <w:rFonts w:cstheme="minorHAnsi"/>
          <w:sz w:val="24"/>
          <w:szCs w:val="24"/>
          <w:lang w:val="bg-BG"/>
        </w:rPr>
        <w:t xml:space="preserve"> when it is </w:t>
      </w:r>
      <w:r w:rsidRPr="0003370B">
        <w:rPr>
          <w:rFonts w:cstheme="minorHAnsi"/>
          <w:b/>
          <w:bCs/>
          <w:sz w:val="24"/>
          <w:szCs w:val="24"/>
        </w:rPr>
        <w:t>changed</w:t>
      </w:r>
      <w:r w:rsidRPr="0003370B">
        <w:rPr>
          <w:rFonts w:cstheme="minorHAnsi"/>
          <w:sz w:val="24"/>
          <w:szCs w:val="24"/>
        </w:rPr>
        <w:t xml:space="preserve">. If the input is </w:t>
      </w:r>
      <w:r w:rsidRPr="003E1C30">
        <w:rPr>
          <w:rFonts w:cstheme="minorHAnsi"/>
          <w:b/>
          <w:sz w:val="24"/>
          <w:szCs w:val="24"/>
        </w:rPr>
        <w:t>invalid</w:t>
      </w:r>
      <w:r w:rsidRPr="0003370B">
        <w:rPr>
          <w:rFonts w:cstheme="minorHAnsi"/>
          <w:sz w:val="24"/>
          <w:szCs w:val="24"/>
        </w:rPr>
        <w:t>, apply the style "</w:t>
      </w:r>
      <w:r w:rsidRPr="003E1C30">
        <w:rPr>
          <w:rFonts w:cstheme="minorHAnsi"/>
          <w:b/>
          <w:sz w:val="24"/>
          <w:szCs w:val="24"/>
        </w:rPr>
        <w:t>error</w:t>
      </w:r>
      <w:r w:rsidRPr="0003370B">
        <w:rPr>
          <w:rFonts w:cstheme="minorHAnsi"/>
          <w:sz w:val="24"/>
          <w:szCs w:val="24"/>
        </w:rPr>
        <w:t xml:space="preserve">". Do </w:t>
      </w:r>
      <w:r w:rsidRPr="003E1C30">
        <w:rPr>
          <w:rFonts w:cstheme="minorHAnsi"/>
          <w:b/>
          <w:sz w:val="24"/>
          <w:szCs w:val="24"/>
        </w:rPr>
        <w:t>not</w:t>
      </w:r>
      <w:r w:rsidRPr="0003370B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03370B">
        <w:rPr>
          <w:rFonts w:cstheme="minorHAnsi"/>
          <w:b/>
          <w:sz w:val="24"/>
          <w:szCs w:val="24"/>
        </w:rPr>
        <w:t>change</w:t>
      </w:r>
      <w:r w:rsidRPr="0003370B">
        <w:rPr>
          <w:rFonts w:cstheme="minorHAnsi"/>
          <w:sz w:val="24"/>
          <w:szCs w:val="24"/>
        </w:rPr>
        <w:t xml:space="preserve"> events.</w:t>
      </w:r>
    </w:p>
    <w:p w:rsidR="0003370B" w:rsidRPr="0003370B" w:rsidRDefault="0003370B" w:rsidP="0003370B">
      <w:pPr>
        <w:rPr>
          <w:rFonts w:cstheme="minorHAnsi"/>
          <w:sz w:val="24"/>
          <w:szCs w:val="24"/>
        </w:rPr>
      </w:pPr>
      <w:r w:rsidRPr="0003370B">
        <w:rPr>
          <w:rFonts w:cstheme="minorHAnsi"/>
          <w:sz w:val="24"/>
          <w:szCs w:val="24"/>
        </w:rPr>
        <w:t xml:space="preserve">A valid email </w:t>
      </w:r>
      <w:r w:rsidR="0060019A">
        <w:rPr>
          <w:rFonts w:cstheme="minorHAnsi"/>
          <w:sz w:val="24"/>
          <w:szCs w:val="24"/>
        </w:rPr>
        <w:t xml:space="preserve">is </w:t>
      </w:r>
      <w:r w:rsidR="006F3CF2">
        <w:rPr>
          <w:rFonts w:cstheme="minorHAnsi"/>
          <w:sz w:val="24"/>
          <w:szCs w:val="24"/>
        </w:rPr>
        <w:t>considered</w:t>
      </w:r>
      <w:r w:rsidR="0060019A">
        <w:rPr>
          <w:rFonts w:cstheme="minorHAnsi"/>
          <w:sz w:val="24"/>
          <w:szCs w:val="24"/>
        </w:rPr>
        <w:t xml:space="preserve"> to be in</w:t>
      </w:r>
      <w:r w:rsidR="006F3CF2">
        <w:rPr>
          <w:rFonts w:cstheme="minorHAnsi"/>
          <w:sz w:val="24"/>
          <w:szCs w:val="24"/>
        </w:rPr>
        <w:t xml:space="preserve"> the</w:t>
      </w:r>
      <w:r w:rsidRPr="0003370B">
        <w:rPr>
          <w:rFonts w:cstheme="minorHAnsi"/>
          <w:sz w:val="24"/>
          <w:szCs w:val="24"/>
        </w:rPr>
        <w:t xml:space="preserve"> format: </w:t>
      </w:r>
      <w:r w:rsidRPr="0003370B">
        <w:rPr>
          <w:rFonts w:cstheme="minorHAnsi"/>
          <w:b/>
          <w:noProof/>
          <w:sz w:val="24"/>
          <w:szCs w:val="24"/>
        </w:rPr>
        <w:t>&lt;name&gt;@&lt;domain&gt;.&lt;extension&gt;</w:t>
      </w:r>
    </w:p>
    <w:p w:rsidR="0003370B" w:rsidRDefault="0003370B" w:rsidP="0003370B">
      <w:pPr>
        <w:rPr>
          <w:rFonts w:cstheme="minorHAnsi"/>
          <w:sz w:val="24"/>
          <w:szCs w:val="24"/>
        </w:rPr>
      </w:pPr>
      <w:r w:rsidRPr="0003370B">
        <w:rPr>
          <w:rFonts w:cstheme="minorHAnsi"/>
          <w:sz w:val="24"/>
          <w:szCs w:val="24"/>
        </w:rPr>
        <w:t xml:space="preserve">Only </w:t>
      </w:r>
      <w:r w:rsidRPr="006F3CF2">
        <w:rPr>
          <w:rFonts w:cstheme="minorHAnsi"/>
          <w:b/>
          <w:sz w:val="24"/>
          <w:szCs w:val="24"/>
        </w:rPr>
        <w:t>lowercase Latin characters</w:t>
      </w:r>
      <w:r w:rsidRPr="0003370B">
        <w:rPr>
          <w:rFonts w:cstheme="minorHAnsi"/>
          <w:sz w:val="24"/>
          <w:szCs w:val="24"/>
        </w:rPr>
        <w:t xml:space="preserve"> are allowed for any of the parts of the email. If the input is valid, clear the style.</w:t>
      </w:r>
    </w:p>
    <w:p w:rsidR="00F5281E" w:rsidRPr="0003370B" w:rsidRDefault="00F5281E" w:rsidP="000337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Submit </w:t>
      </w:r>
      <w:r w:rsidRPr="00F5281E">
        <w:rPr>
          <w:rFonts w:cstheme="minorHAnsi"/>
          <w:b/>
          <w:sz w:val="24"/>
          <w:szCs w:val="24"/>
        </w:rPr>
        <w:t>only</w:t>
      </w:r>
      <w:r>
        <w:rPr>
          <w:rFonts w:cstheme="minorHAnsi"/>
          <w:sz w:val="24"/>
          <w:szCs w:val="24"/>
        </w:rPr>
        <w:t xml:space="preserve"> the </w:t>
      </w:r>
      <w:r w:rsidRPr="00F5281E">
        <w:rPr>
          <w:rFonts w:cstheme="minorHAnsi"/>
          <w:b/>
          <w:sz w:val="24"/>
          <w:szCs w:val="24"/>
        </w:rPr>
        <w:t>validate()</w:t>
      </w:r>
      <w:r>
        <w:rPr>
          <w:rFonts w:cstheme="minorHAnsi"/>
          <w:sz w:val="24"/>
          <w:szCs w:val="24"/>
        </w:rPr>
        <w:t xml:space="preserve"> function in judge.</w:t>
      </w:r>
    </w:p>
    <w:p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tbl>
      <w:tblPr>
        <w:tblStyle w:val="TableGrid3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3370B" w:rsidRPr="0003370B" w:rsidTr="00A16173">
        <w:tc>
          <w:tcPr>
            <w:tcW w:w="10205" w:type="dxa"/>
            <w:shd w:val="clear" w:color="auto" w:fill="D9D9D9" w:themeFill="background1" w:themeFillShade="D9"/>
          </w:tcPr>
          <w:p w:rsidR="0003370B" w:rsidRPr="0003370B" w:rsidRDefault="0003370B" w:rsidP="0003370B">
            <w:pPr>
              <w:spacing w:before="0" w:after="0" w:line="276" w:lineRule="auto"/>
              <w:jc w:val="center"/>
              <w:rPr>
                <w:b/>
              </w:rPr>
            </w:pPr>
            <w:r w:rsidRPr="0003370B">
              <w:rPr>
                <w:b/>
              </w:rPr>
              <w:t>Sample HTML</w:t>
            </w:r>
          </w:p>
        </w:tc>
      </w:tr>
      <w:tr w:rsidR="0003370B" w:rsidRPr="0003370B" w:rsidTr="00A16173">
        <w:tc>
          <w:tcPr>
            <w:tcW w:w="10205" w:type="dxa"/>
          </w:tcPr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  <w:lang w:val="de-DE"/>
              </w:rPr>
            </w:pPr>
            <w:r w:rsidRPr="0003370B">
              <w:rPr>
                <w:rFonts w:ascii="Consolas" w:hAnsi="Consolas"/>
                <w:b/>
                <w:noProof/>
                <w:lang w:val="de-DE"/>
              </w:rPr>
              <w:t>&lt;!DOCTYPE html&gt;&lt;html lang="en"&gt;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&lt;head&gt;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&lt;meta charset="UTF-8"&gt;&lt;title&gt;Focus&lt;/title&gt;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&lt;style&gt;.error { border: 2px solid red; }&lt;/style&gt;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&lt;/head&gt;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&lt;body onload="validate()"&gt;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&lt;label for="email"&gt;Enter email:&lt;/label&gt;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&lt;input id="email" type="text"/&gt;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&lt;script&gt;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function validate() {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i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    </w:t>
            </w:r>
            <w:r w:rsidRPr="0003370B">
              <w:rPr>
                <w:rFonts w:ascii="Consolas" w:hAnsi="Consolas"/>
                <w:b/>
                <w:i/>
                <w:noProof/>
                <w:color w:val="00B050"/>
              </w:rPr>
              <w:t>// TODO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lastRenderedPageBreak/>
              <w:t xml:space="preserve">    }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 xml:space="preserve">  &lt;/script&gt;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&lt;/body&gt;</w:t>
            </w:r>
          </w:p>
          <w:p w:rsidR="0003370B" w:rsidRPr="0003370B" w:rsidRDefault="0003370B" w:rsidP="0003370B">
            <w:pPr>
              <w:spacing w:line="276" w:lineRule="auto"/>
              <w:contextualSpacing/>
              <w:rPr>
                <w:rFonts w:ascii="Consolas" w:hAnsi="Consolas"/>
                <w:b/>
                <w:noProof/>
              </w:rPr>
            </w:pPr>
            <w:r w:rsidRPr="0003370B">
              <w:rPr>
                <w:rFonts w:ascii="Consolas" w:hAnsi="Consolas"/>
                <w:b/>
                <w:noProof/>
              </w:rPr>
              <w:t>&lt;/html&gt;</w:t>
            </w:r>
          </w:p>
        </w:tc>
      </w:tr>
    </w:tbl>
    <w:p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p w:rsidR="0003370B" w:rsidRPr="0003370B" w:rsidRDefault="0003370B" w:rsidP="0003370B">
      <w:pPr>
        <w:jc w:val="center"/>
      </w:pPr>
      <w:r w:rsidRPr="0003370B">
        <w:rPr>
          <w:noProof/>
        </w:rPr>
        <w:drawing>
          <wp:inline distT="0" distB="0" distL="0" distR="0" wp14:anchorId="2F1F9966" wp14:editId="6A4C9C2B">
            <wp:extent cx="2106000" cy="324000"/>
            <wp:effectExtent l="19050" t="19050" r="27940" b="1905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620"/>
                    <a:stretch/>
                  </pic:blipFill>
                  <pic:spPr>
                    <a:xfrm>
                      <a:off x="0" y="0"/>
                      <a:ext cx="2106000" cy="32400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sym w:font="Wingdings" w:char="F0E0"/>
      </w:r>
      <w:r w:rsidRPr="0003370B">
        <w:t xml:space="preserve"> </w:t>
      </w:r>
      <w:r w:rsidRPr="0003370B">
        <w:rPr>
          <w:noProof/>
        </w:rPr>
        <w:drawing>
          <wp:inline distT="0" distB="0" distL="0" distR="0" wp14:anchorId="18100DB7" wp14:editId="3AEAF521">
            <wp:extent cx="2258610" cy="324000"/>
            <wp:effectExtent l="19050" t="19050" r="27940" b="1905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8610" cy="32400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47B7D" w:rsidRPr="00B30D65" w:rsidRDefault="00747B7D" w:rsidP="00B30D65"/>
    <w:sectPr w:rsidR="00747B7D" w:rsidRPr="00B30D65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2F4" w:rsidRDefault="00CA02F4" w:rsidP="008068A2">
      <w:pPr>
        <w:spacing w:after="0" w:line="240" w:lineRule="auto"/>
      </w:pPr>
      <w:r>
        <w:separator/>
      </w:r>
    </w:p>
  </w:endnote>
  <w:endnote w:type="continuationSeparator" w:id="0">
    <w:p w:rsidR="00CA02F4" w:rsidRDefault="00CA02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DD7" w:rsidRPr="00AC77AD" w:rsidRDefault="00255DD7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76000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5DD7" w:rsidRPr="008C2B83" w:rsidRDefault="00255DD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B8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B8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255DD7" w:rsidRPr="008C2B83" w:rsidRDefault="00255DD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1B8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1B8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5DD7" w:rsidRDefault="00255DD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255DD7" w:rsidRDefault="00255DD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5DD7" w:rsidRDefault="00255DD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55DD7" w:rsidRDefault="00255DD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7883" wp14:editId="0BF1EBD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278EB" wp14:editId="2315A97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135DE1" wp14:editId="2F0528D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FC074F" wp14:editId="26B147A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1799ED" wp14:editId="76791061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766009" wp14:editId="614F0A6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4F79D9" wp14:editId="74023E8A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2623A1" wp14:editId="733195C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AE4C7" wp14:editId="6437943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3DC75D" wp14:editId="34161C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55DD7" w:rsidRDefault="00255DD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55DD7" w:rsidRDefault="00255DD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CE7883" wp14:editId="0BF1EBD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278EB" wp14:editId="2315A97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135DE1" wp14:editId="2F0528D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FC074F" wp14:editId="26B147A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1799ED" wp14:editId="76791061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766009" wp14:editId="614F0A6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4F79D9" wp14:editId="74023E8A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2623A1" wp14:editId="733195C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AE4C7" wp14:editId="6437943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3DC75D" wp14:editId="34161C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2F4" w:rsidRDefault="00CA02F4" w:rsidP="008068A2">
      <w:pPr>
        <w:spacing w:after="0" w:line="240" w:lineRule="auto"/>
      </w:pPr>
      <w:r>
        <w:separator/>
      </w:r>
    </w:p>
  </w:footnote>
  <w:footnote w:type="continuationSeparator" w:id="0">
    <w:p w:rsidR="00CA02F4" w:rsidRDefault="00CA02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370B"/>
    <w:rsid w:val="00046B29"/>
    <w:rsid w:val="000548E5"/>
    <w:rsid w:val="00064D15"/>
    <w:rsid w:val="000720F1"/>
    <w:rsid w:val="00086727"/>
    <w:rsid w:val="000954BF"/>
    <w:rsid w:val="000A0025"/>
    <w:rsid w:val="000B39E6"/>
    <w:rsid w:val="000B56F0"/>
    <w:rsid w:val="000C5D4F"/>
    <w:rsid w:val="000F3C1F"/>
    <w:rsid w:val="000F4444"/>
    <w:rsid w:val="00103906"/>
    <w:rsid w:val="0011338B"/>
    <w:rsid w:val="0012270F"/>
    <w:rsid w:val="001275B9"/>
    <w:rsid w:val="00127650"/>
    <w:rsid w:val="00142C75"/>
    <w:rsid w:val="00147924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1871"/>
    <w:rsid w:val="001E2ACE"/>
    <w:rsid w:val="001E3FEF"/>
    <w:rsid w:val="00202683"/>
    <w:rsid w:val="00202CC2"/>
    <w:rsid w:val="00215FCE"/>
    <w:rsid w:val="00255DD7"/>
    <w:rsid w:val="00262B43"/>
    <w:rsid w:val="00264287"/>
    <w:rsid w:val="0026589D"/>
    <w:rsid w:val="002664E1"/>
    <w:rsid w:val="00266A22"/>
    <w:rsid w:val="002A2D2D"/>
    <w:rsid w:val="002B0473"/>
    <w:rsid w:val="002B7064"/>
    <w:rsid w:val="002D1F91"/>
    <w:rsid w:val="002E7360"/>
    <w:rsid w:val="0033212E"/>
    <w:rsid w:val="0033490F"/>
    <w:rsid w:val="00341B88"/>
    <w:rsid w:val="00345A98"/>
    <w:rsid w:val="00361D59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1C30"/>
    <w:rsid w:val="003E2A2C"/>
    <w:rsid w:val="003E4288"/>
    <w:rsid w:val="003E6334"/>
    <w:rsid w:val="003E6BFB"/>
    <w:rsid w:val="003F1864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B2509"/>
    <w:rsid w:val="005C131C"/>
    <w:rsid w:val="005C6A24"/>
    <w:rsid w:val="005D3771"/>
    <w:rsid w:val="005E04CE"/>
    <w:rsid w:val="005E6CC9"/>
    <w:rsid w:val="00600083"/>
    <w:rsid w:val="0060019A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B5998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6F3CF2"/>
    <w:rsid w:val="00704432"/>
    <w:rsid w:val="007051DF"/>
    <w:rsid w:val="0071692E"/>
    <w:rsid w:val="00724DA4"/>
    <w:rsid w:val="00747B7D"/>
    <w:rsid w:val="00761A1E"/>
    <w:rsid w:val="00763912"/>
    <w:rsid w:val="00770B05"/>
    <w:rsid w:val="00771E65"/>
    <w:rsid w:val="00784922"/>
    <w:rsid w:val="00785258"/>
    <w:rsid w:val="00791F02"/>
    <w:rsid w:val="0079324A"/>
    <w:rsid w:val="00794EEE"/>
    <w:rsid w:val="0079641C"/>
    <w:rsid w:val="007A635E"/>
    <w:rsid w:val="007C2C37"/>
    <w:rsid w:val="007C3E81"/>
    <w:rsid w:val="007C6C0A"/>
    <w:rsid w:val="007D1F12"/>
    <w:rsid w:val="007D5E95"/>
    <w:rsid w:val="007E0960"/>
    <w:rsid w:val="007E185B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7027E"/>
    <w:rsid w:val="00870828"/>
    <w:rsid w:val="008741DA"/>
    <w:rsid w:val="0088080B"/>
    <w:rsid w:val="00896E5E"/>
    <w:rsid w:val="008C2B83"/>
    <w:rsid w:val="008C5930"/>
    <w:rsid w:val="008D4210"/>
    <w:rsid w:val="008E6CF3"/>
    <w:rsid w:val="008E750B"/>
    <w:rsid w:val="008F202C"/>
    <w:rsid w:val="008F347E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82B42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1E2E"/>
    <w:rsid w:val="00A66DE2"/>
    <w:rsid w:val="00A70227"/>
    <w:rsid w:val="00A826E2"/>
    <w:rsid w:val="00AA3772"/>
    <w:rsid w:val="00AB106E"/>
    <w:rsid w:val="00AB2224"/>
    <w:rsid w:val="00AB5F80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567F6"/>
    <w:rsid w:val="00B63BD7"/>
    <w:rsid w:val="00B63DED"/>
    <w:rsid w:val="00B67D59"/>
    <w:rsid w:val="00B9309B"/>
    <w:rsid w:val="00BA0E6B"/>
    <w:rsid w:val="00BA1772"/>
    <w:rsid w:val="00BA1F40"/>
    <w:rsid w:val="00BA4820"/>
    <w:rsid w:val="00BB05FA"/>
    <w:rsid w:val="00BB0D7E"/>
    <w:rsid w:val="00BB5B10"/>
    <w:rsid w:val="00BC56D6"/>
    <w:rsid w:val="00BE4D1B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2F4"/>
    <w:rsid w:val="00CA0919"/>
    <w:rsid w:val="00CA199C"/>
    <w:rsid w:val="00CB27FE"/>
    <w:rsid w:val="00CB3C22"/>
    <w:rsid w:val="00CB75FA"/>
    <w:rsid w:val="00CD5181"/>
    <w:rsid w:val="00CD7485"/>
    <w:rsid w:val="00CE3C3D"/>
    <w:rsid w:val="00D02D55"/>
    <w:rsid w:val="00D06754"/>
    <w:rsid w:val="00D22895"/>
    <w:rsid w:val="00D26AFF"/>
    <w:rsid w:val="00D30AFE"/>
    <w:rsid w:val="00D4354E"/>
    <w:rsid w:val="00D43F69"/>
    <w:rsid w:val="00D50831"/>
    <w:rsid w:val="00D55609"/>
    <w:rsid w:val="00D67C0E"/>
    <w:rsid w:val="00D73957"/>
    <w:rsid w:val="00D74D04"/>
    <w:rsid w:val="00D75B0C"/>
    <w:rsid w:val="00D829DE"/>
    <w:rsid w:val="00D910AA"/>
    <w:rsid w:val="00DB43F4"/>
    <w:rsid w:val="00DC28E6"/>
    <w:rsid w:val="00DC4FB8"/>
    <w:rsid w:val="00DC6912"/>
    <w:rsid w:val="00DD7A43"/>
    <w:rsid w:val="00DD7BB2"/>
    <w:rsid w:val="00DE1B8E"/>
    <w:rsid w:val="00DE5D78"/>
    <w:rsid w:val="00DF00FA"/>
    <w:rsid w:val="00DF01D4"/>
    <w:rsid w:val="00DF57D8"/>
    <w:rsid w:val="00E05E0A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2365"/>
    <w:rsid w:val="00EB3AA6"/>
    <w:rsid w:val="00EB7421"/>
    <w:rsid w:val="00EC3715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281E"/>
    <w:rsid w:val="00F5440E"/>
    <w:rsid w:val="00F7033C"/>
    <w:rsid w:val="00F71B83"/>
    <w:rsid w:val="00F85134"/>
    <w:rsid w:val="00F933A8"/>
    <w:rsid w:val="00F94976"/>
    <w:rsid w:val="00F976AD"/>
    <w:rsid w:val="00FA3782"/>
    <w:rsid w:val="00FB1948"/>
    <w:rsid w:val="00FB3392"/>
    <w:rsid w:val="00FC6423"/>
    <w:rsid w:val="00FD014C"/>
    <w:rsid w:val="00FD068A"/>
    <w:rsid w:val="00FD15CD"/>
    <w:rsid w:val="00FE038F"/>
    <w:rsid w:val="00FE3412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317111"/>
  <w15:docId w15:val="{40107602-CA1B-43A5-B768-9222D333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9/Lab-DOM-Manipulatio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CE7BE-5E52-4726-9F7C-01ED68D8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77</TotalTime>
  <Pages>8</Pages>
  <Words>962</Words>
  <Characters>5487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happy.bozanko@gmail.com</cp:lastModifiedBy>
  <cp:revision>34</cp:revision>
  <cp:lastPrinted>2015-10-26T22:35:00Z</cp:lastPrinted>
  <dcterms:created xsi:type="dcterms:W3CDTF">2019-02-08T08:36:00Z</dcterms:created>
  <dcterms:modified xsi:type="dcterms:W3CDTF">2019-02-26T13:39:00Z</dcterms:modified>
  <cp:category>programming, education, software engineering, software development</cp:category>
</cp:coreProperties>
</file>